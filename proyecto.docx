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7E2A09" w:rsidRDefault="006D0F49" w:rsidP="006D0F49">
          <w:pPr>
            <w:pStyle w:val="Sinespaciado"/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201295</wp:posOffset>
                    </wp:positionH>
                    <wp:positionV relativeFrom="margin">
                      <wp:posOffset>247015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215249389" w:displacedByCustomXml="next"/>
                              <w:sdt>
                                <w:sdtPr>
                                  <w:alias w:val="Título"/>
                                  <w:tag w:val=""/>
                                  <w:id w:val="-17967490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10CA" w:rsidRPr="00C84D22" w:rsidRDefault="00D310CA">
                                    <w:pPr>
                                      <w:pStyle w:val="Ttulo"/>
                                    </w:pPr>
                                    <w:r w:rsidRPr="00A73A96">
                                      <w:t>Blackjack</w:t>
                                    </w:r>
                                  </w:p>
                                </w:sdtContent>
                              </w:sdt>
                              <w:bookmarkEnd w:id="2"/>
                              <w:p w:rsidR="00D310CA" w:rsidRPr="00C84D22" w:rsidRDefault="00AF79C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124329907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0CA">
                                      <w:t>juego de cartas  hecha con javascript</w:t>
                                    </w:r>
                                  </w:sdtContent>
                                </w:sdt>
                              </w:p>
                              <w:p w:rsidR="00D310CA" w:rsidRDefault="00D31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15.85pt;margin-top:19.4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" o:allowoverlap="f" filled="f" stroked="f" strokeweight=".5pt">
                    <v:textbox style="mso-fit-shape-to-text:t" inset="0,0,0,0">
                      <w:txbxContent>
                        <w:bookmarkStart w:id="3" w:name="_Hlk215249389" w:displacedByCustomXml="next"/>
                        <w:sdt>
                          <w:sdtPr>
                            <w:alias w:val="Título"/>
                            <w:tag w:val=""/>
                            <w:id w:val="-17967490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10CA" w:rsidRPr="00C84D22" w:rsidRDefault="00D310CA">
                              <w:pPr>
                                <w:pStyle w:val="Ttulo"/>
                              </w:pPr>
                              <w:r w:rsidRPr="00A73A96">
                                <w:t>Blackjack</w:t>
                              </w:r>
                            </w:p>
                          </w:sdtContent>
                        </w:sdt>
                        <w:bookmarkEnd w:id="3"/>
                        <w:p w:rsidR="00D310CA" w:rsidRPr="00C84D22" w:rsidRDefault="00AF79C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124329907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10CA">
                                <w:t>juego de cartas  hecha con javascript</w:t>
                              </w:r>
                            </w:sdtContent>
                          </w:sdt>
                        </w:p>
                        <w:p w:rsidR="00D310CA" w:rsidRDefault="00D310CA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10CA" w:rsidRPr="00C84D22" w:rsidRDefault="00D310CA" w:rsidP="006D0F49">
                                <w:pPr>
                                  <w:pStyle w:val="Informacindecontact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0" o:spid="_x0000_s1027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R/gAIAAGs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D310CA" w:rsidRPr="00C84D22" w:rsidRDefault="00D310CA" w:rsidP="006D0F49">
                          <w:pPr>
                            <w:pStyle w:val="Informacindecontact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1A53F2" w:rsidP="006D0F49">
      <w:pPr>
        <w:pStyle w:val="Sinespaciado"/>
        <w:rPr>
          <w:sz w:val="24"/>
        </w:rPr>
      </w:pPr>
      <w:r>
        <w:rPr>
          <w:noProof/>
          <w:lang w:val="en-US" w:eastAsia="en-US" w:bidi="th-TH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margin">
              <wp:posOffset>-31750</wp:posOffset>
            </wp:positionH>
            <wp:positionV relativeFrom="margin">
              <wp:posOffset>2894965</wp:posOffset>
            </wp:positionV>
            <wp:extent cx="5836285" cy="3289300"/>
            <wp:effectExtent l="152400" t="171450" r="164465" b="158750"/>
            <wp:wrapSquare wrapText="bothSides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2893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Default="00D2192E" w:rsidP="006D0F49">
      <w:pPr>
        <w:pStyle w:val="Sinespaciado"/>
        <w:rPr>
          <w:sz w:val="24"/>
        </w:rPr>
      </w:pPr>
    </w:p>
    <w:p w:rsidR="00D2192E" w:rsidRPr="00DB3A48" w:rsidRDefault="00DB3A48" w:rsidP="00DB3A48">
      <w:pPr>
        <w:pStyle w:val="Citadestacada"/>
        <w:jc w:val="left"/>
        <w:rPr>
          <w:rStyle w:val="Referenciaintensa"/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DB3A48">
        <w:rPr>
          <w:rStyle w:val="Referenciaintensa"/>
          <w:sz w:val="72"/>
          <w:szCs w:val="72"/>
        </w:rPr>
        <w:t>Presentado por</w:t>
      </w:r>
    </w:p>
    <w:p w:rsidR="00D2192E" w:rsidRDefault="00D2192E" w:rsidP="006D0F49">
      <w:pPr>
        <w:pStyle w:val="Sinespaciado"/>
        <w:rPr>
          <w:rStyle w:val="Ttulodellibro"/>
          <w:sz w:val="44"/>
          <w:szCs w:val="44"/>
        </w:rPr>
      </w:pPr>
      <w:r>
        <w:rPr>
          <w:rStyle w:val="Ttulodellibro"/>
          <w:sz w:val="44"/>
          <w:szCs w:val="44"/>
        </w:rPr>
        <w:t xml:space="preserve">                 </w:t>
      </w:r>
    </w:p>
    <w:p w:rsidR="00D2192E" w:rsidRPr="001A53F2" w:rsidRDefault="00D2192E" w:rsidP="006D0F49">
      <w:pPr>
        <w:pStyle w:val="Sinespaciado"/>
        <w:rPr>
          <w:rStyle w:val="Textoennegrita"/>
          <w:noProof/>
          <w:sz w:val="52"/>
          <w:szCs w:val="52"/>
        </w:rPr>
      </w:pPr>
      <w:r>
        <w:rPr>
          <w:rStyle w:val="Textoennegrita"/>
          <w:sz w:val="44"/>
          <w:szCs w:val="44"/>
        </w:rPr>
        <w:t xml:space="preserve">               </w:t>
      </w:r>
      <w:r w:rsidRPr="001A53F2">
        <w:rPr>
          <w:rStyle w:val="Textoennegrita"/>
          <w:noProof/>
          <w:sz w:val="52"/>
          <w:szCs w:val="52"/>
        </w:rPr>
        <w:t>Brahian David león rios</w:t>
      </w:r>
    </w:p>
    <w:p w:rsidR="00D2192E" w:rsidRPr="001A53F2" w:rsidRDefault="00D2192E">
      <w:pPr>
        <w:pStyle w:val="Sinespaciado"/>
        <w:rPr>
          <w:rStyle w:val="Ttulodellibro"/>
          <w:sz w:val="52"/>
          <w:szCs w:val="52"/>
        </w:rPr>
      </w:pPr>
      <w:r w:rsidRPr="001A53F2">
        <w:rPr>
          <w:rStyle w:val="Ttulodellibro"/>
          <w:sz w:val="52"/>
          <w:szCs w:val="52"/>
        </w:rPr>
        <w:t xml:space="preserve">                </w:t>
      </w:r>
    </w:p>
    <w:p w:rsidR="00D2192E" w:rsidRPr="001A53F2" w:rsidRDefault="00D2192E">
      <w:pPr>
        <w:pStyle w:val="Sinespaciado"/>
        <w:rPr>
          <w:rStyle w:val="Ttulodellibro"/>
          <w:sz w:val="52"/>
          <w:szCs w:val="52"/>
        </w:rPr>
      </w:pPr>
      <w:r w:rsidRPr="001A53F2">
        <w:rPr>
          <w:rStyle w:val="Ttulodellibro"/>
          <w:sz w:val="52"/>
          <w:szCs w:val="52"/>
        </w:rPr>
        <w:t xml:space="preserve">                </w:t>
      </w:r>
    </w:p>
    <w:p w:rsidR="00D2192E" w:rsidRDefault="00D2192E">
      <w:pPr>
        <w:pStyle w:val="Sinespaciado"/>
        <w:rPr>
          <w:rStyle w:val="Ttulodellibro"/>
          <w:noProof/>
          <w:sz w:val="52"/>
          <w:szCs w:val="52"/>
        </w:rPr>
      </w:pPr>
      <w:r w:rsidRPr="001A53F2">
        <w:rPr>
          <w:rStyle w:val="Ttulodellibro"/>
          <w:sz w:val="52"/>
          <w:szCs w:val="52"/>
        </w:rPr>
        <w:t xml:space="preserve">                 </w:t>
      </w:r>
      <w:r w:rsidRPr="001A53F2">
        <w:rPr>
          <w:rStyle w:val="Ttulodellibro"/>
          <w:noProof/>
          <w:sz w:val="52"/>
          <w:szCs w:val="52"/>
        </w:rPr>
        <w:t>Luis edier aguirre</w:t>
      </w: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1A53F2">
      <w:pPr>
        <w:pStyle w:val="Sinespaciado"/>
        <w:rPr>
          <w:rStyle w:val="Referenciaintensa"/>
          <w:sz w:val="52"/>
          <w:szCs w:val="52"/>
        </w:rPr>
      </w:pPr>
      <w:r w:rsidRPr="001A53F2">
        <w:rPr>
          <w:rStyle w:val="Referenciaintensa"/>
          <w:sz w:val="52"/>
          <w:szCs w:val="52"/>
        </w:rPr>
        <w:t xml:space="preserve">         </w:t>
      </w:r>
      <w:r>
        <w:rPr>
          <w:rStyle w:val="Referenciaintensa"/>
          <w:sz w:val="52"/>
          <w:szCs w:val="52"/>
        </w:rPr>
        <w:t xml:space="preserve"> </w:t>
      </w:r>
      <w:r w:rsidRPr="001A53F2">
        <w:rPr>
          <w:rStyle w:val="Referenciaintensa"/>
          <w:noProof/>
          <w:sz w:val="52"/>
          <w:szCs w:val="52"/>
        </w:rPr>
        <w:t xml:space="preserve"> Politecnica</w:t>
      </w:r>
      <w:r w:rsidRPr="001A53F2">
        <w:rPr>
          <w:rStyle w:val="Referenciaintensa"/>
          <w:sz w:val="52"/>
          <w:szCs w:val="52"/>
        </w:rPr>
        <w:t xml:space="preserve"> de los an</w:t>
      </w:r>
      <w:r>
        <w:rPr>
          <w:rStyle w:val="Referenciaintensa"/>
          <w:sz w:val="52"/>
          <w:szCs w:val="52"/>
        </w:rPr>
        <w:t>des</w:t>
      </w:r>
    </w:p>
    <w:p w:rsidR="001A53F2" w:rsidRDefault="001A53F2">
      <w:pPr>
        <w:pStyle w:val="Sinespaciado"/>
        <w:rPr>
          <w:rStyle w:val="Referenciaintensa"/>
          <w:sz w:val="52"/>
          <w:szCs w:val="52"/>
        </w:rPr>
      </w:pPr>
    </w:p>
    <w:p w:rsidR="001A53F2" w:rsidRDefault="001A53F2">
      <w:pPr>
        <w:pStyle w:val="Sinespaciado"/>
        <w:rPr>
          <w:rStyle w:val="Textoennegrita"/>
          <w:sz w:val="44"/>
          <w:szCs w:val="44"/>
        </w:rPr>
      </w:pPr>
      <w:bookmarkStart w:id="4" w:name="_GoBack"/>
      <w:r>
        <w:rPr>
          <w:rStyle w:val="Referenciaintensa"/>
          <w:noProof/>
          <w:sz w:val="52"/>
          <w:szCs w:val="52"/>
        </w:rPr>
        <w:t xml:space="preserve">        </w:t>
      </w:r>
      <w:r>
        <w:rPr>
          <w:rStyle w:val="Textoennegrita"/>
          <w:noProof/>
          <w:sz w:val="44"/>
          <w:szCs w:val="44"/>
        </w:rPr>
        <w:t>T</w:t>
      </w:r>
      <w:r w:rsidRPr="001A53F2">
        <w:rPr>
          <w:rStyle w:val="Textoennegrita"/>
          <w:noProof/>
          <w:sz w:val="44"/>
          <w:szCs w:val="44"/>
        </w:rPr>
        <w:t>ecnico</w:t>
      </w:r>
      <w:r w:rsidRPr="001A53F2">
        <w:rPr>
          <w:rStyle w:val="Textoennegrita"/>
          <w:sz w:val="44"/>
          <w:szCs w:val="44"/>
        </w:rPr>
        <w:t xml:space="preserve"> </w:t>
      </w:r>
      <w:bookmarkEnd w:id="4"/>
      <w:r w:rsidRPr="001A53F2">
        <w:rPr>
          <w:rStyle w:val="Textoennegrita"/>
          <w:sz w:val="44"/>
          <w:szCs w:val="44"/>
        </w:rPr>
        <w:t>en desarrollo de software</w:t>
      </w:r>
    </w:p>
    <w:p w:rsidR="001A53F2" w:rsidRPr="001A53F2" w:rsidRDefault="001A53F2">
      <w:pPr>
        <w:pStyle w:val="Sinespaciado"/>
        <w:rPr>
          <w:rStyle w:val="Textoennegrita"/>
          <w:sz w:val="44"/>
          <w:szCs w:val="44"/>
        </w:rPr>
      </w:pP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Pr="007C6E2E" w:rsidRDefault="00DB3A48">
      <w:pPr>
        <w:pStyle w:val="Sinespaciado"/>
        <w:rPr>
          <w:rStyle w:val="Referenciaintensa"/>
          <w:sz w:val="52"/>
          <w:szCs w:val="52"/>
        </w:rPr>
      </w:pPr>
      <w:r>
        <w:rPr>
          <w:rStyle w:val="Ttulodellibro"/>
          <w:noProof/>
          <w:sz w:val="52"/>
          <w:szCs w:val="52"/>
        </w:rPr>
        <w:t>Fecha</w:t>
      </w:r>
      <w:r w:rsidR="007C6E2E">
        <w:rPr>
          <w:rStyle w:val="Ttulodellibro"/>
          <w:noProof/>
          <w:sz w:val="52"/>
          <w:szCs w:val="52"/>
        </w:rPr>
        <w:t xml:space="preserve"> : </w:t>
      </w:r>
      <w:r w:rsidR="007C6E2E" w:rsidRPr="007C6E2E">
        <w:rPr>
          <w:rStyle w:val="Referenciaintensa"/>
          <w:sz w:val="52"/>
          <w:szCs w:val="52"/>
        </w:rPr>
        <w:t>11/07/2021</w:t>
      </w:r>
    </w:p>
    <w:p w:rsidR="001A53F2" w:rsidRDefault="00A73A96" w:rsidP="00A73A96">
      <w:pPr>
        <w:pStyle w:val="Citadestacada"/>
        <w:ind w:left="0"/>
        <w:jc w:val="left"/>
        <w:rPr>
          <w:rStyle w:val="Ttulodellibro"/>
          <w:sz w:val="52"/>
          <w:szCs w:val="52"/>
        </w:rPr>
      </w:pPr>
      <w:r>
        <w:rPr>
          <w:rStyle w:val="Ttulodellibro"/>
          <w:sz w:val="52"/>
          <w:szCs w:val="52"/>
        </w:rPr>
        <w:lastRenderedPageBreak/>
        <w:t xml:space="preserve">                       Resumen</w:t>
      </w:r>
    </w:p>
    <w:p w:rsidR="00A73A96" w:rsidRDefault="00A73A96" w:rsidP="00A73A96"/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DE322C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En este proyecto vamos hacer con javascript un Blackjack que es uno de los juegos de casino mas famosos de todos los tiempos .</w:t>
      </w:r>
    </w:p>
    <w:p w:rsidR="004350AC" w:rsidRPr="00DE322C" w:rsidRDefault="003574B6" w:rsidP="00DE322C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En esta pagina</w:t>
      </w:r>
      <w:r w:rsidR="004350A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les vamos ah explicar sobre como se juega en blackjac</w:t>
      </w:r>
      <w:r w:rsidR="00A36FB8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k es un juego muy sencillo , facil de entender y divertido  </w:t>
      </w:r>
    </w:p>
    <w:p w:rsidR="00DE322C" w:rsidRPr="00DE322C" w:rsidRDefault="00A36FB8" w:rsidP="00DE322C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Bueno p</w:t>
      </w:r>
      <w:r w:rsid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rimero que todo a</w:t>
      </w:r>
      <w:r w:rsidR="00DE322C"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ntes de comenzar el juego se debe realizar una apuesta</w:t>
      </w:r>
      <w:r w:rsidR="001B6327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entre 50 a 1 millon</w:t>
      </w:r>
      <w:r w:rsidR="00DE322C"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:rsidR="00DE322C" w:rsidRPr="00DE322C" w:rsidRDefault="00DE322C" w:rsidP="00DE322C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El juego consiste en sumar con las cartas un valor lo mas proximo a 21 pero sin pasarse intentanto conseguir una mejor jugada, cada jugador de la mesa juega unicamente contra el crupier , que en nuestro caso el crupier va ser nuestro pc,  </w:t>
      </w:r>
    </w:p>
    <w:p w:rsidR="00DE322C" w:rsidRPr="00DE322C" w:rsidRDefault="00DE322C" w:rsidP="00DE322C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Las cartas numericas suman su valor  , las figuras suman 10 y el AS vale 11 o 1</w:t>
      </w:r>
    </w:p>
    <w:p w:rsidR="00DE322C" w:rsidRDefault="00DE322C" w:rsidP="00DE322C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La mejor jugada </w:t>
      </w:r>
      <w:r w:rsidR="007B629B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es</w:t>
      </w:r>
      <w:r w:rsidRPr="00DE322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sacar 21 con solo dos cartas</w:t>
      </w: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4D5BAC" w:rsidRDefault="00E360ED" w:rsidP="00E360ED">
      <w:pPr>
        <w:pStyle w:val="Citadestacada"/>
        <w:rPr>
          <w:rStyle w:val="Ttulodellibro"/>
          <w:b w:val="0"/>
          <w:bCs w:val="0"/>
          <w:i/>
          <w:iCs/>
          <w:spacing w:val="0"/>
          <w:sz w:val="56"/>
          <w:szCs w:val="56"/>
        </w:rPr>
      </w:pPr>
      <w:r w:rsidRPr="00E360ED">
        <w:rPr>
          <w:rStyle w:val="Ttulodellibro"/>
          <w:b w:val="0"/>
          <w:bCs w:val="0"/>
          <w:i/>
          <w:iCs/>
          <w:spacing w:val="0"/>
          <w:sz w:val="56"/>
          <w:szCs w:val="56"/>
        </w:rPr>
        <w:t xml:space="preserve">                       </w:t>
      </w:r>
    </w:p>
    <w:p w:rsidR="00DE322C" w:rsidRPr="00E360ED" w:rsidRDefault="00E360ED" w:rsidP="00E360ED">
      <w:pPr>
        <w:pStyle w:val="Citadestacada"/>
        <w:rPr>
          <w:rStyle w:val="Ttulodellibro"/>
          <w:b w:val="0"/>
          <w:bCs w:val="0"/>
          <w:i/>
          <w:iCs/>
          <w:spacing w:val="0"/>
          <w:sz w:val="56"/>
          <w:szCs w:val="56"/>
        </w:rPr>
      </w:pPr>
      <w:r w:rsidRPr="00E360ED">
        <w:rPr>
          <w:rStyle w:val="Ttulodellibro"/>
          <w:b w:val="0"/>
          <w:bCs w:val="0"/>
          <w:i/>
          <w:iCs/>
          <w:spacing w:val="0"/>
          <w:sz w:val="56"/>
          <w:szCs w:val="56"/>
        </w:rPr>
        <w:t xml:space="preserve">                               I</w:t>
      </w:r>
      <w:r w:rsidR="00DE322C" w:rsidRPr="00E360ED">
        <w:rPr>
          <w:rStyle w:val="Ttulodellibro"/>
          <w:b w:val="0"/>
          <w:bCs w:val="0"/>
          <w:i/>
          <w:iCs/>
          <w:spacing w:val="0"/>
          <w:sz w:val="56"/>
          <w:szCs w:val="56"/>
        </w:rPr>
        <w:t>ntroduccion</w:t>
      </w:r>
    </w:p>
    <w:p w:rsidR="00DE322C" w:rsidRDefault="00D310CA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</w:p>
    <w:p w:rsidR="007B629B" w:rsidRDefault="007B629B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7B629B" w:rsidRDefault="007B629B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5E64CD" w:rsidRDefault="004350A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Durante estas clases de javascript</w:t>
      </w:r>
      <w:r w:rsidR="00A36FB8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desde la primera hasta esta ultima</w:t>
      </w: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estuvimos aprendiendo temas importantes de este lenguaje de programacion y ahora e</w:t>
      </w:r>
      <w:r w:rsidR="007B629B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n este proyect</w:t>
      </w: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o les vamos a mostrar </w:t>
      </w:r>
      <w:r w:rsidR="007B629B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sobre como implementamos la t</w:t>
      </w:r>
      <w:r w:rsidR="00F01D2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e</w:t>
      </w:r>
      <w:r w:rsidR="007B629B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cnologia de javascript para hacer el juego de blackjack</w:t>
      </w:r>
      <w:r w:rsidR="00F01D2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</w:t>
      </w:r>
      <w:r w:rsidR="005E64C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con los temas aprendidos durante las</w:t>
      </w: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</w:t>
      </w:r>
      <w:r w:rsidR="005E64C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clase</w:t>
      </w: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s </w:t>
      </w:r>
      <w:r w:rsidR="005E64C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presenciales que tuvimos.</w:t>
      </w:r>
    </w:p>
    <w:p w:rsidR="005E64CD" w:rsidRDefault="005E64CD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7B629B" w:rsidRDefault="00A36FB8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T</w:t>
      </w:r>
      <w:r w:rsidR="00F01D2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ambien</w:t>
      </w: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mas adelante</w:t>
      </w:r>
      <w:r w:rsidR="00F01D2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hablaremos en otro</w:t>
      </w:r>
      <w:r w:rsidR="004350A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s</w:t>
      </w:r>
      <w:r w:rsidR="00F01D2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punto</w:t>
      </w:r>
      <w:r w:rsidR="004350AC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s</w:t>
      </w:r>
      <w:r w:rsidR="00F01D2D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, un poco de </w:t>
      </w:r>
      <w:r w:rsidR="007B629B"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>cuales son los objetivos de este proyecto</w:t>
      </w:r>
      <w: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  <w:t xml:space="preserve"> tambien vamos ah tener un marco referencial , tablas y otras cosas como una webgrafia .</w:t>
      </w:r>
    </w:p>
    <w:p w:rsidR="007B629B" w:rsidRDefault="007B629B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E360ED" w:rsidRDefault="00E360ED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E360ED" w:rsidRDefault="00E360ED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DE322C" w:rsidRPr="00A73A96" w:rsidRDefault="00DE322C" w:rsidP="00A73A96">
      <w:pPr>
        <w:rPr>
          <w:rStyle w:val="Ttulodellibro"/>
          <w:b w:val="0"/>
          <w:bCs w:val="0"/>
          <w:i w:val="0"/>
          <w:iCs w:val="0"/>
          <w:spacing w:val="0"/>
          <w:sz w:val="28"/>
          <w:szCs w:val="28"/>
        </w:rPr>
      </w:pPr>
    </w:p>
    <w:p w:rsidR="001A53F2" w:rsidRDefault="004D5BAC" w:rsidP="004D5BAC">
      <w:pPr>
        <w:pStyle w:val="Ttulo1"/>
        <w:rPr>
          <w:rStyle w:val="Referenciaintensa"/>
          <w:sz w:val="52"/>
          <w:szCs w:val="52"/>
        </w:rPr>
      </w:pPr>
      <w:r>
        <w:rPr>
          <w:rStyle w:val="Referenciaintensa"/>
          <w:sz w:val="52"/>
          <w:szCs w:val="52"/>
        </w:rPr>
        <w:lastRenderedPageBreak/>
        <w:t xml:space="preserve"> </w:t>
      </w:r>
      <w:r w:rsidRPr="004D5BAC">
        <w:rPr>
          <w:rStyle w:val="Referenciaintensa"/>
          <w:sz w:val="52"/>
          <w:szCs w:val="52"/>
        </w:rPr>
        <w:t xml:space="preserve">Objetivos </w:t>
      </w:r>
      <w:r>
        <w:rPr>
          <w:rStyle w:val="Referenciaintensa"/>
          <w:sz w:val="52"/>
          <w:szCs w:val="52"/>
        </w:rPr>
        <w:t>generales y expe</w:t>
      </w:r>
      <w:r w:rsidR="00345CBE">
        <w:rPr>
          <w:rStyle w:val="Referenciaintensa"/>
          <w:sz w:val="52"/>
          <w:szCs w:val="52"/>
        </w:rPr>
        <w:t>c</w:t>
      </w:r>
      <w:r>
        <w:rPr>
          <w:rStyle w:val="Referenciaintensa"/>
          <w:sz w:val="52"/>
          <w:szCs w:val="52"/>
        </w:rPr>
        <w:t>ificos</w:t>
      </w:r>
    </w:p>
    <w:p w:rsidR="004D5BAC" w:rsidRDefault="004D5BAC" w:rsidP="004D5BAC">
      <w:pPr>
        <w:pStyle w:val="Descripcin"/>
        <w:rPr>
          <w:rStyle w:val="Ttulodellibro"/>
          <w:sz w:val="32"/>
          <w:szCs w:val="32"/>
        </w:rPr>
      </w:pPr>
    </w:p>
    <w:p w:rsidR="0042127E" w:rsidRDefault="004D5BAC" w:rsidP="0042127E">
      <w:pPr>
        <w:pStyle w:val="Sinespaciado"/>
        <w:rPr>
          <w:rStyle w:val="Textoennegrita"/>
          <w:noProof/>
          <w:sz w:val="36"/>
          <w:szCs w:val="36"/>
        </w:rPr>
      </w:pPr>
      <w:r w:rsidRPr="0042127E">
        <w:rPr>
          <w:rStyle w:val="Textoennegrita"/>
          <w:noProof/>
          <w:sz w:val="36"/>
          <w:szCs w:val="36"/>
        </w:rPr>
        <w:t>General :</w:t>
      </w:r>
      <w:r w:rsidR="0042127E" w:rsidRPr="0042127E">
        <w:rPr>
          <w:rStyle w:val="Textoennegrita"/>
          <w:noProof/>
          <w:sz w:val="36"/>
          <w:szCs w:val="36"/>
        </w:rPr>
        <w:t xml:space="preserve"> </w:t>
      </w:r>
      <w:r w:rsidRPr="0042127E">
        <w:rPr>
          <w:rStyle w:val="Textoennegrita"/>
          <w:noProof/>
          <w:sz w:val="36"/>
          <w:szCs w:val="36"/>
        </w:rPr>
        <w:t xml:space="preserve">  </w:t>
      </w:r>
    </w:p>
    <w:p w:rsidR="0042127E" w:rsidRDefault="0042127E" w:rsidP="0042127E">
      <w:pPr>
        <w:pStyle w:val="Sinespaciado"/>
        <w:rPr>
          <w:rStyle w:val="Textoennegrita"/>
          <w:noProof/>
          <w:sz w:val="36"/>
          <w:szCs w:val="36"/>
        </w:rPr>
      </w:pPr>
    </w:p>
    <w:p w:rsidR="00634E5A" w:rsidRPr="001B6327" w:rsidRDefault="001B6327" w:rsidP="0042127E">
      <w:pPr>
        <w:rPr>
          <w:rStyle w:val="Textoennegrita"/>
          <w:sz w:val="28"/>
          <w:szCs w:val="28"/>
        </w:rPr>
      </w:pPr>
      <w:r w:rsidRPr="001B6327">
        <w:rPr>
          <w:rStyle w:val="Textoennegrita"/>
          <w:sz w:val="28"/>
          <w:szCs w:val="28"/>
        </w:rPr>
        <w:t>Cre</w:t>
      </w:r>
      <w:r>
        <w:rPr>
          <w:rStyle w:val="Textoennegrita"/>
          <w:sz w:val="28"/>
          <w:szCs w:val="28"/>
        </w:rPr>
        <w:t xml:space="preserve">ar una aplicación </w:t>
      </w:r>
      <w:r w:rsidR="00634E5A">
        <w:rPr>
          <w:rStyle w:val="Textoennegrita"/>
          <w:sz w:val="28"/>
          <w:szCs w:val="28"/>
        </w:rPr>
        <w:t>recreativa y segura de una forma sencilla y practica de manejo para los computadores y todo tipo de celulares con el proposito de que las personas amantes a este tipo de juegos puedan en sus ratos libres divertirse jugando blackjack</w:t>
      </w: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1A53F2">
      <w:pPr>
        <w:pStyle w:val="Sinespaciado"/>
        <w:rPr>
          <w:rStyle w:val="Ttulodellibro"/>
          <w:noProof/>
          <w:sz w:val="52"/>
          <w:szCs w:val="52"/>
        </w:rPr>
      </w:pPr>
    </w:p>
    <w:p w:rsidR="001A53F2" w:rsidRDefault="00BA0A35">
      <w:pPr>
        <w:pStyle w:val="Sinespaciado"/>
        <w:rPr>
          <w:rStyle w:val="Textoennegrita"/>
          <w:noProof/>
          <w:sz w:val="36"/>
          <w:szCs w:val="36"/>
        </w:rPr>
      </w:pPr>
      <w:r>
        <w:rPr>
          <w:rStyle w:val="Textoennegrita"/>
          <w:noProof/>
          <w:sz w:val="36"/>
          <w:szCs w:val="36"/>
        </w:rPr>
        <w:t>Ex</w:t>
      </w:r>
      <w:r w:rsidRPr="00BA0A35">
        <w:rPr>
          <w:rStyle w:val="Textoennegrita"/>
          <w:noProof/>
          <w:sz w:val="36"/>
          <w:szCs w:val="36"/>
        </w:rPr>
        <w:t>pe</w:t>
      </w:r>
      <w:r>
        <w:rPr>
          <w:rStyle w:val="Textoennegrita"/>
          <w:noProof/>
          <w:sz w:val="36"/>
          <w:szCs w:val="36"/>
        </w:rPr>
        <w:t>c</w:t>
      </w:r>
      <w:r w:rsidRPr="00BA0A35">
        <w:rPr>
          <w:rStyle w:val="Textoennegrita"/>
          <w:noProof/>
          <w:sz w:val="36"/>
          <w:szCs w:val="36"/>
        </w:rPr>
        <w:t>ificos</w:t>
      </w:r>
      <w:r>
        <w:rPr>
          <w:rStyle w:val="Textoennegrita"/>
          <w:noProof/>
          <w:sz w:val="36"/>
          <w:szCs w:val="36"/>
        </w:rPr>
        <w:t xml:space="preserve"> :</w:t>
      </w:r>
    </w:p>
    <w:p w:rsidR="00BA0A35" w:rsidRDefault="00BA0A35">
      <w:pPr>
        <w:pStyle w:val="Sinespaciado"/>
        <w:rPr>
          <w:rStyle w:val="Textoennegrita"/>
          <w:noProof/>
          <w:sz w:val="36"/>
          <w:szCs w:val="36"/>
        </w:rPr>
      </w:pPr>
    </w:p>
    <w:p w:rsidR="00BA0A35" w:rsidRPr="000C61D9" w:rsidRDefault="00BA0A35" w:rsidP="000C61D9">
      <w:pPr>
        <w:pStyle w:val="Informacindecontacto"/>
        <w:numPr>
          <w:ilvl w:val="0"/>
          <w:numId w:val="8"/>
        </w:numPr>
        <w:rPr>
          <w:rStyle w:val="Textoennegrita"/>
          <w:sz w:val="28"/>
          <w:szCs w:val="28"/>
        </w:rPr>
      </w:pPr>
      <w:r w:rsidRPr="000C61D9">
        <w:rPr>
          <w:rStyle w:val="Textoennegrita"/>
          <w:sz w:val="28"/>
          <w:szCs w:val="28"/>
        </w:rPr>
        <w:t>Crear un diseño atractivo</w:t>
      </w:r>
      <w:r w:rsidR="000C61D9" w:rsidRPr="000C61D9">
        <w:rPr>
          <w:rStyle w:val="Textoennegrita"/>
          <w:sz w:val="28"/>
          <w:szCs w:val="28"/>
        </w:rPr>
        <w:t>, llamativo e interesante para el usuario en cuanto a su contenido y calidad y cumplir con las actividades programadas</w:t>
      </w:r>
    </w:p>
    <w:p w:rsidR="00D2192E" w:rsidRPr="000C61D9" w:rsidRDefault="00D2192E" w:rsidP="000C61D9">
      <w:pPr>
        <w:pStyle w:val="Informacindecontacto"/>
        <w:rPr>
          <w:rStyle w:val="Textoennegrita"/>
          <w:sz w:val="28"/>
          <w:szCs w:val="28"/>
        </w:rPr>
      </w:pPr>
    </w:p>
    <w:p w:rsidR="00D2192E" w:rsidRDefault="00D2192E">
      <w:pPr>
        <w:pStyle w:val="Sinespaciado"/>
        <w:rPr>
          <w:rStyle w:val="Ttulodellibro"/>
          <w:noProof/>
          <w:sz w:val="44"/>
          <w:szCs w:val="44"/>
        </w:rPr>
      </w:pPr>
    </w:p>
    <w:p w:rsidR="00D2192E" w:rsidRPr="000C61D9" w:rsidRDefault="000C61D9" w:rsidP="000C61D9">
      <w:pPr>
        <w:pStyle w:val="Informacindecontacto"/>
        <w:numPr>
          <w:ilvl w:val="0"/>
          <w:numId w:val="8"/>
        </w:numPr>
        <w:rPr>
          <w:rStyle w:val="Textoennegrita"/>
          <w:sz w:val="28"/>
          <w:szCs w:val="28"/>
        </w:rPr>
      </w:pPr>
      <w:r w:rsidRPr="000C61D9">
        <w:rPr>
          <w:rStyle w:val="Textoennegrita"/>
          <w:sz w:val="28"/>
          <w:szCs w:val="28"/>
        </w:rPr>
        <w:t>Obtener satisfactoriamente el juego para ser ejecutado y presentado ante el publico con una previa verificacion y evaluacion de su funcionamiento</w:t>
      </w:r>
    </w:p>
    <w:p w:rsidR="00D2192E" w:rsidRDefault="00D2192E">
      <w:pPr>
        <w:pStyle w:val="Sinespaciado"/>
        <w:rPr>
          <w:rStyle w:val="Ttulodellibro"/>
          <w:noProof/>
          <w:sz w:val="44"/>
          <w:szCs w:val="44"/>
        </w:rPr>
      </w:pPr>
    </w:p>
    <w:p w:rsidR="00D2192E" w:rsidRDefault="00D2192E">
      <w:pPr>
        <w:pStyle w:val="Sinespaciado"/>
        <w:rPr>
          <w:rStyle w:val="Ttulodellibro"/>
          <w:noProof/>
          <w:sz w:val="44"/>
          <w:szCs w:val="44"/>
        </w:rPr>
      </w:pPr>
    </w:p>
    <w:p w:rsidR="00D2192E" w:rsidRDefault="00D2192E">
      <w:pPr>
        <w:pStyle w:val="Sinespaciado"/>
        <w:rPr>
          <w:rStyle w:val="Ttulodellibro"/>
          <w:noProof/>
          <w:sz w:val="44"/>
          <w:szCs w:val="44"/>
        </w:rPr>
      </w:pPr>
    </w:p>
    <w:p w:rsidR="00D2192E" w:rsidRPr="00D2192E" w:rsidRDefault="00D2192E">
      <w:pPr>
        <w:pStyle w:val="Sinespaciado"/>
        <w:rPr>
          <w:rStyle w:val="Ttulodellibro"/>
          <w:noProof/>
          <w:sz w:val="44"/>
          <w:szCs w:val="44"/>
        </w:rPr>
      </w:pPr>
    </w:p>
    <w:sectPr w:rsidR="00D2192E" w:rsidRPr="00D2192E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9C0" w:rsidRDefault="00AF79C0">
      <w:pPr>
        <w:spacing w:before="0" w:after="0" w:line="240" w:lineRule="auto"/>
      </w:pPr>
      <w:r>
        <w:separator/>
      </w:r>
    </w:p>
  </w:endnote>
  <w:endnote w:type="continuationSeparator" w:id="0">
    <w:p w:rsidR="00AF79C0" w:rsidRDefault="00AF79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0CA" w:rsidRPr="00CF40D8" w:rsidRDefault="00D310CA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9C0" w:rsidRDefault="00AF79C0">
      <w:pPr>
        <w:spacing w:before="0" w:after="0" w:line="240" w:lineRule="auto"/>
      </w:pPr>
      <w:r>
        <w:separator/>
      </w:r>
    </w:p>
  </w:footnote>
  <w:footnote w:type="continuationSeparator" w:id="0">
    <w:p w:rsidR="00AF79C0" w:rsidRDefault="00AF79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C665BEC"/>
    <w:multiLevelType w:val="hybridMultilevel"/>
    <w:tmpl w:val="B916FF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0F9"/>
    <w:multiLevelType w:val="hybridMultilevel"/>
    <w:tmpl w:val="66C62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92"/>
    <w:rsid w:val="00062F8F"/>
    <w:rsid w:val="000C61D9"/>
    <w:rsid w:val="00162E13"/>
    <w:rsid w:val="001A53F2"/>
    <w:rsid w:val="001B6327"/>
    <w:rsid w:val="00210D08"/>
    <w:rsid w:val="00246E4E"/>
    <w:rsid w:val="00267F92"/>
    <w:rsid w:val="002D0521"/>
    <w:rsid w:val="00315DF0"/>
    <w:rsid w:val="00340910"/>
    <w:rsid w:val="00345CBE"/>
    <w:rsid w:val="003574B6"/>
    <w:rsid w:val="00357CC5"/>
    <w:rsid w:val="0037496A"/>
    <w:rsid w:val="003D63DE"/>
    <w:rsid w:val="0042127E"/>
    <w:rsid w:val="004241E5"/>
    <w:rsid w:val="004350AC"/>
    <w:rsid w:val="004C7BC9"/>
    <w:rsid w:val="004D5BAC"/>
    <w:rsid w:val="00502B52"/>
    <w:rsid w:val="0052431A"/>
    <w:rsid w:val="005350B4"/>
    <w:rsid w:val="00535F0C"/>
    <w:rsid w:val="005E64CD"/>
    <w:rsid w:val="005E704C"/>
    <w:rsid w:val="00634E5A"/>
    <w:rsid w:val="00650176"/>
    <w:rsid w:val="00652A01"/>
    <w:rsid w:val="006713B3"/>
    <w:rsid w:val="006D0F49"/>
    <w:rsid w:val="006F6D69"/>
    <w:rsid w:val="0070013A"/>
    <w:rsid w:val="0076466F"/>
    <w:rsid w:val="007B629B"/>
    <w:rsid w:val="007C6E2E"/>
    <w:rsid w:val="007E2A09"/>
    <w:rsid w:val="00806A60"/>
    <w:rsid w:val="00852D90"/>
    <w:rsid w:val="00860482"/>
    <w:rsid w:val="0087552D"/>
    <w:rsid w:val="008A2161"/>
    <w:rsid w:val="008D4AB4"/>
    <w:rsid w:val="00967EFB"/>
    <w:rsid w:val="0099638C"/>
    <w:rsid w:val="009D2D39"/>
    <w:rsid w:val="009F48DB"/>
    <w:rsid w:val="00A13C76"/>
    <w:rsid w:val="00A36FB8"/>
    <w:rsid w:val="00A73A96"/>
    <w:rsid w:val="00AE339C"/>
    <w:rsid w:val="00AF79C0"/>
    <w:rsid w:val="00B83316"/>
    <w:rsid w:val="00B8725D"/>
    <w:rsid w:val="00BA0A35"/>
    <w:rsid w:val="00BB1960"/>
    <w:rsid w:val="00BB7718"/>
    <w:rsid w:val="00C2009F"/>
    <w:rsid w:val="00C24251"/>
    <w:rsid w:val="00CB02A0"/>
    <w:rsid w:val="00CF40D8"/>
    <w:rsid w:val="00D2192E"/>
    <w:rsid w:val="00D310CA"/>
    <w:rsid w:val="00DB3A48"/>
    <w:rsid w:val="00DC083A"/>
    <w:rsid w:val="00DD55D9"/>
    <w:rsid w:val="00DE322C"/>
    <w:rsid w:val="00DF14A1"/>
    <w:rsid w:val="00E360ED"/>
    <w:rsid w:val="00EA3D45"/>
    <w:rsid w:val="00F01D2D"/>
    <w:rsid w:val="00F25C5A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36CF61F-18D6-4D03-8A51-D0F93C32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97"/>
    <w:pPr>
      <w:spacing w:after="160"/>
    </w:pPr>
    <w:rPr>
      <w:noProof/>
    </w:r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D2192E"/>
    <w:rPr>
      <w:b/>
      <w:bCs/>
      <w:smallCaps/>
      <w:color w:val="00A0B8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D2192E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2192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3F2"/>
    <w:pPr>
      <w:pBdr>
        <w:top w:val="single" w:sz="4" w:space="10" w:color="00A0B8" w:themeColor="accent1"/>
        <w:bottom w:val="single" w:sz="4" w:space="10" w:color="00A0B8" w:themeColor="accent1"/>
      </w:pBdr>
      <w:spacing w:before="360" w:after="360"/>
      <w:ind w:left="864" w:right="864"/>
      <w:jc w:val="center"/>
    </w:pPr>
    <w:rPr>
      <w:i/>
      <w:iCs/>
      <w:color w:val="00A0B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3F2"/>
    <w:rPr>
      <w:i/>
      <w:iCs/>
      <w:noProof/>
      <w:color w:val="00A0B8" w:themeColor="accent1"/>
    </w:rPr>
  </w:style>
  <w:style w:type="character" w:styleId="Referenciasutil">
    <w:name w:val="Subtle Reference"/>
    <w:basedOn w:val="Fuentedeprrafopredeter"/>
    <w:uiPriority w:val="31"/>
    <w:qFormat/>
    <w:rsid w:val="0042127E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B63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D3C21-3D9C-4EEA-A12B-F5EEDFBC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266</TotalTime>
  <Pages>5</Pages>
  <Words>349</Words>
  <Characters>1922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Blackjack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</dc:title>
  <dc:subject>juego de cartas  hecha con javascript</dc:subject>
  <dc:creator>DELL</dc:creator>
  <cp:keywords/>
  <cp:lastModifiedBy>DELL</cp:lastModifiedBy>
  <cp:revision>20</cp:revision>
  <dcterms:created xsi:type="dcterms:W3CDTF">2021-07-09T20:59:00Z</dcterms:created>
  <dcterms:modified xsi:type="dcterms:W3CDTF">2008-11-24T07:30:00Z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